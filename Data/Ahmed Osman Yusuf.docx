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Enter your name:"/>
        <w:tag w:val="Enter your name:"/>
        <w:id w:val="-1170244857"/>
        <w:placeholder>
          <w:docPart w:val="B4E2260C45304BA481D49C70DF990D34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15:appearance w15:val="hidden"/>
        <w:text w:multiLine="1"/>
      </w:sdtPr>
      <w:sdtEndPr/>
      <w:sdtContent>
        <w:p w:rsidR="009B46E6" w:rsidRPr="009B46E6" w:rsidRDefault="008C761E">
          <w:pPr>
            <w:pStyle w:val="ContactInfo"/>
          </w:pPr>
          <w:r>
            <w:t>Ahmed Osman Yusuf</w:t>
          </w:r>
        </w:p>
      </w:sdtContent>
    </w:sdt>
    <w:p w:rsidR="00620296" w:rsidRDefault="008C761E">
      <w:pPr>
        <w:pStyle w:val="ContactInfo"/>
      </w:pPr>
      <w:r>
        <w:t>Computer Engineering (BC01</w:t>
      </w:r>
      <w:r w:rsidR="00F26E7E">
        <w:t>)</w:t>
      </w:r>
    </w:p>
    <w:p w:rsidR="00620296" w:rsidRDefault="008C761E">
      <w:pPr>
        <w:pStyle w:val="ContactInfo"/>
      </w:pPr>
      <w:r>
        <w:t>ID 102</w:t>
      </w:r>
    </w:p>
    <w:p w:rsidR="00620296" w:rsidRPr="00AC5C55" w:rsidRDefault="005071AD">
      <w:pPr>
        <w:pStyle w:val="Date"/>
      </w:pPr>
      <w:sdt>
        <w:sdtPr>
          <w:alias w:val="Enter date:"/>
          <w:tag w:val="Enter date:"/>
          <w:id w:val="665133706"/>
          <w:placeholder>
            <w:docPart w:val="0C8FA9BE4A5A4C3582651EC5D9B22C42"/>
          </w:placeholder>
          <w:showingPlcHdr/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 w:multiLine="1"/>
        </w:sdtPr>
        <w:sdtEndPr/>
        <w:sdtContent>
          <w:r w:rsidR="00AC5C55">
            <w:t>Date</w:t>
          </w:r>
        </w:sdtContent>
      </w:sdt>
      <w:r w:rsidR="008C761E">
        <w:t xml:space="preserve"> 2019-04-29</w:t>
      </w:r>
    </w:p>
    <w:sdt>
      <w:sdtPr>
        <w:alias w:val="Enter recipient name:"/>
        <w:tag w:val="Enter recipient name:"/>
        <w:id w:val="-2028854023"/>
        <w:placeholder>
          <w:docPart w:val="B7AB133D318E440FB3331E17ADFBF82B"/>
        </w:placeholder>
        <w:dataBinding w:prefixMappings="xmlns:ns0='http://schemas.microsoft.com/office/2006/coverPageProps' " w:xpath="/ns0:CoverPageProperties[1]/ns0:CompanyFax[1]" w:storeItemID="{55AF091B-3C7A-41E3-B477-F2FDAA23CFDA}"/>
        <w15:appearance w15:val="hidden"/>
        <w:text w:multiLine="1"/>
      </w:sdtPr>
      <w:sdtEndPr/>
      <w:sdtContent>
        <w:p w:rsidR="00620296" w:rsidRDefault="008C761E">
          <w:pPr>
            <w:pStyle w:val="ContactInfo"/>
          </w:pPr>
          <w:r>
            <w:t>Mohamed Said Yusuf</w:t>
          </w:r>
        </w:p>
      </w:sdtContent>
    </w:sdt>
    <w:p w:rsidR="00620296" w:rsidRDefault="00C5627D">
      <w:pPr>
        <w:pStyle w:val="ContactInfo"/>
      </w:pPr>
      <w:r w:rsidRPr="00C5627D">
        <w:t>Dean of the</w:t>
      </w:r>
      <w:r>
        <w:t xml:space="preserve"> Computer Science Faculty</w:t>
      </w:r>
    </w:p>
    <w:p w:rsidR="00620296" w:rsidRDefault="00C5627D">
      <w:pPr>
        <w:pStyle w:val="ContactInfo"/>
      </w:pPr>
      <w:r w:rsidRPr="00C5627D">
        <w:t>Hormuud University</w:t>
      </w:r>
    </w:p>
    <w:p w:rsidR="00620296" w:rsidRDefault="00C5627D">
      <w:pPr>
        <w:pStyle w:val="ContactInfo"/>
      </w:pPr>
      <w:r w:rsidRPr="00C5627D">
        <w:t>Wadajir District, Banadir Region</w:t>
      </w:r>
    </w:p>
    <w:p w:rsidR="00620296" w:rsidRDefault="00C5627D">
      <w:pPr>
        <w:pStyle w:val="ContactInfo"/>
      </w:pPr>
      <w:r w:rsidRPr="00C5627D">
        <w:t>Bulo Hubei, opposite to villa Baidoa</w:t>
      </w:r>
    </w:p>
    <w:p w:rsidR="00620296" w:rsidRDefault="006255CD">
      <w:pPr>
        <w:pStyle w:val="Salutation"/>
      </w:pPr>
      <w:r>
        <w:t xml:space="preserve">Dear </w:t>
      </w:r>
      <w:sdt>
        <w:sdtPr>
          <w:alias w:val="Recipient name:"/>
          <w:tag w:val="Recipient name:"/>
          <w:id w:val="569389569"/>
          <w:placeholder>
            <w:docPart w:val="B7AB133D318E440FB3331E17ADFBF82B"/>
          </w:placeholder>
          <w:dataBinding w:prefixMappings="xmlns:ns0='http://schemas.microsoft.com/office/2006/coverPageProps' " w:xpath="/ns0:CoverPageProperties[1]/ns0:CompanyFax[1]" w:storeItemID="{55AF091B-3C7A-41E3-B477-F2FDAA23CFDA}"/>
          <w15:appearance w15:val="hidden"/>
          <w:text w:multiLine="1"/>
        </w:sdtPr>
        <w:sdtEndPr/>
        <w:sdtContent>
          <w:r w:rsidR="00C5627D">
            <w:t>Mohamed Said Yusuf</w:t>
          </w:r>
        </w:sdtContent>
      </w:sdt>
      <w:r>
        <w:t>:</w:t>
      </w:r>
    </w:p>
    <w:p w:rsidR="00427ED9" w:rsidRDefault="00E65B85" w:rsidP="00427ED9">
      <w:r>
        <w:t>Waxaan ka tirsanahay ardayda jamacada horay ugu qalin jibisay, waxaan codsaday oo aan iska</w:t>
      </w:r>
      <w:r w:rsidR="00546AF9">
        <w:t xml:space="preserve"> diiwaan </w:t>
      </w:r>
      <w:r>
        <w:t xml:space="preserve">galiyay barnaamij master degree </w:t>
      </w:r>
      <w:r w:rsidR="00546AF9">
        <w:t>ee Computer Provisional Program ee jamacada Maharishi University Of Management, waan ku guuleystay waaleyga aqbalay si leygu soodiro war qadii safaarda aan ku aadi lahaa oo ah I-20 waxaa leygu xiray sharuud ah in transcriptigeyga asaga oo hard copy ah  po</w:t>
      </w:r>
      <w:r w:rsidR="00427ED9">
        <w:t>o</w:t>
      </w:r>
      <w:r w:rsidR="00546AF9">
        <w:t>sto lagu soodiro ayna jamcadeyda  Hormuud Universiy  soo dirto, waxaa</w:t>
      </w:r>
      <w:r w:rsidR="00427ED9">
        <w:t xml:space="preserve"> kala MUM ey iso dirtay warqad cadeyn aqbalaad ah oo ku lifaaqan codsigeyga  ah oo ay ku xuseen adresska loogu dirilahaa transcriptiga </w:t>
      </w:r>
      <w:r w:rsidR="00546AF9">
        <w:t xml:space="preserve"> </w:t>
      </w:r>
      <w:r w:rsidR="00427ED9">
        <w:t>waxaan guud ahaan jamacada gaar ahaan facultiga computer science  ka codsanayaa in ey  barnaamijkaan inta iga</w:t>
      </w:r>
      <w:r w:rsidR="0005100D">
        <w:t xml:space="preserve"> </w:t>
      </w:r>
      <w:r w:rsidR="00427ED9">
        <w:t>dhiman ila dhameystiran waxaan diyaar la ahay wax walba qarash loobaahdo in aan bixiyo</w:t>
      </w:r>
    </w:p>
    <w:p w:rsidR="00620296" w:rsidRDefault="00620296"/>
    <w:p w:rsidR="00620296" w:rsidRDefault="00270F48">
      <w:pPr>
        <w:pStyle w:val="Closing"/>
      </w:pPr>
      <w:r>
        <w:t>Mahadsanid</w:t>
      </w:r>
      <w:r w:rsidR="006255CD">
        <w:t>,</w:t>
      </w:r>
    </w:p>
    <w:sdt>
      <w:sdtPr>
        <w:alias w:val="Your name:"/>
        <w:tag w:val="Your name:"/>
        <w:id w:val="2111313803"/>
        <w:placeholder>
          <w:docPart w:val="BEEB6D38FA8046A8B754A9E7211DAC79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15:appearance w15:val="hidden"/>
        <w:text w:multiLine="1"/>
      </w:sdtPr>
      <w:sdtEndPr/>
      <w:sdtContent>
        <w:p w:rsidR="00E0339F" w:rsidRPr="00E0339F" w:rsidRDefault="008C761E" w:rsidP="000377B3">
          <w:pPr>
            <w:pStyle w:val="Signature"/>
          </w:pPr>
          <w:r>
            <w:t>Ahmed Osman Yusuf</w:t>
          </w:r>
        </w:p>
      </w:sdtContent>
    </w:sdt>
    <w:sectPr w:rsidR="00E0339F" w:rsidRPr="00E0339F">
      <w:headerReference w:type="default" r:id="rId8"/>
      <w:pgSz w:w="12240" w:h="15840"/>
      <w:pgMar w:top="216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71AD" w:rsidRDefault="005071AD">
      <w:pPr>
        <w:spacing w:after="0" w:line="240" w:lineRule="auto"/>
      </w:pPr>
      <w:r>
        <w:separator/>
      </w:r>
    </w:p>
  </w:endnote>
  <w:endnote w:type="continuationSeparator" w:id="0">
    <w:p w:rsidR="005071AD" w:rsidRDefault="005071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71AD" w:rsidRDefault="005071AD">
      <w:pPr>
        <w:spacing w:after="0" w:line="240" w:lineRule="auto"/>
      </w:pPr>
      <w:r>
        <w:separator/>
      </w:r>
    </w:p>
  </w:footnote>
  <w:footnote w:type="continuationSeparator" w:id="0">
    <w:p w:rsidR="005071AD" w:rsidRDefault="005071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alias w:val="Recipient name:"/>
      <w:tag w:val="Recipient name:"/>
      <w:id w:val="-1468971042"/>
      <w:placeholder>
        <w:docPart w:val="B7AB133D318E440FB3331E17ADFBF82B"/>
      </w:placeholder>
      <w:dataBinding w:prefixMappings="xmlns:ns0='http://schemas.microsoft.com/office/2006/coverPageProps' " w:xpath="/ns0:CoverPageProperties[1]/ns0:CompanyFax[1]" w:storeItemID="{55AF091B-3C7A-41E3-B477-F2FDAA23CFDA}"/>
      <w15:appearance w15:val="hidden"/>
      <w:text w:multiLine="1"/>
    </w:sdtPr>
    <w:sdtEndPr/>
    <w:sdtContent>
      <w:p w:rsidR="00620296" w:rsidRDefault="00C5627D">
        <w:pPr>
          <w:pStyle w:val="Header"/>
        </w:pPr>
        <w:r>
          <w:t>Mohamed Said Yusuf</w:t>
        </w:r>
      </w:p>
    </w:sdtContent>
  </w:sdt>
  <w:sdt>
    <w:sdtPr>
      <w:alias w:val="Enter date:"/>
      <w:tag w:val="Enter date:"/>
      <w:id w:val="-69278930"/>
      <w:placeholder>
        <w:docPart w:val="524313443A0D43E0AEB78992E7D94EE7"/>
      </w:placeholder>
      <w:showingPlcHdr/>
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<w15:appearance w15:val="hidden"/>
      <w:text w:multiLine="1"/>
    </w:sdtPr>
    <w:sdtEndPr/>
    <w:sdtContent>
      <w:p w:rsidR="00620296" w:rsidRPr="00DA2564" w:rsidRDefault="00DA2564" w:rsidP="00DA2564">
        <w:pPr>
          <w:pStyle w:val="Header"/>
        </w:pPr>
        <w:r w:rsidRPr="00DA2564">
          <w:t>Date</w:t>
        </w:r>
      </w:p>
    </w:sdtContent>
  </w:sdt>
  <w:p w:rsidR="00620296" w:rsidRDefault="006255CD">
    <w:pPr>
      <w:pStyle w:val="Head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D24C20"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0C7EAE5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99A4F5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DBA910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F60A10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062CB5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928BFA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426E2B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E1463A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C848D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39ADA6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61E"/>
    <w:rsid w:val="000377B3"/>
    <w:rsid w:val="0004168E"/>
    <w:rsid w:val="0005100D"/>
    <w:rsid w:val="00067FB7"/>
    <w:rsid w:val="000C1AEB"/>
    <w:rsid w:val="001647FD"/>
    <w:rsid w:val="00270F48"/>
    <w:rsid w:val="00311557"/>
    <w:rsid w:val="003F4EE0"/>
    <w:rsid w:val="00427ED9"/>
    <w:rsid w:val="00441E2E"/>
    <w:rsid w:val="005071AD"/>
    <w:rsid w:val="00546AF9"/>
    <w:rsid w:val="00620296"/>
    <w:rsid w:val="006255CD"/>
    <w:rsid w:val="00793325"/>
    <w:rsid w:val="008C761E"/>
    <w:rsid w:val="009B46E6"/>
    <w:rsid w:val="00AC5C55"/>
    <w:rsid w:val="00C32F9C"/>
    <w:rsid w:val="00C5627D"/>
    <w:rsid w:val="00C70689"/>
    <w:rsid w:val="00CC7C0D"/>
    <w:rsid w:val="00D24C20"/>
    <w:rsid w:val="00DA2564"/>
    <w:rsid w:val="00E0339F"/>
    <w:rsid w:val="00E65B85"/>
    <w:rsid w:val="00F26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2436EB"/>
  <w15:chartTrackingRefBased/>
  <w15:docId w15:val="{2C47A4FC-2299-449E-AEC5-47DF0041F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4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iPriority="1" w:unhideWhenUsed="1" w:qFormat="1"/>
    <w:lsdException w:name="Signature" w:semiHidden="1" w:uiPriority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0" w:unhideWhenUsed="1" w:qFormat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47FD"/>
    <w:rPr>
      <w:spacing w:val="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47FD"/>
    <w:pPr>
      <w:keepNext/>
      <w:keepLines/>
      <w:spacing w:before="240" w:after="0"/>
      <w:contextualSpacing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47FD"/>
    <w:pPr>
      <w:keepNext/>
      <w:keepLines/>
      <w:spacing w:before="40" w:after="0"/>
      <w:contextualSpacing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47FD"/>
    <w:pPr>
      <w:keepNext/>
      <w:keepLines/>
      <w:spacing w:before="40" w:after="0"/>
      <w:contextualSpacing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47FD"/>
    <w:pPr>
      <w:keepNext/>
      <w:keepLines/>
      <w:spacing w:before="40" w:after="0"/>
      <w:contextualSpacing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47FD"/>
    <w:pPr>
      <w:keepNext/>
      <w:keepLines/>
      <w:spacing w:before="40" w:after="0"/>
      <w:contextualSpacing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47FD"/>
    <w:pPr>
      <w:keepNext/>
      <w:keepLines/>
      <w:spacing w:before="40" w:after="0"/>
      <w:contextualSpacing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47FD"/>
    <w:pPr>
      <w:keepNext/>
      <w:keepLines/>
      <w:spacing w:before="40" w:after="0"/>
      <w:contextualSpacing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47FD"/>
    <w:pPr>
      <w:keepNext/>
      <w:keepLines/>
      <w:spacing w:before="40" w:after="0"/>
      <w:contextualSpacing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47FD"/>
    <w:pPr>
      <w:keepNext/>
      <w:keepLines/>
      <w:spacing w:before="40" w:after="0"/>
      <w:contextualSpacing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actInfo">
    <w:name w:val="Contact Info"/>
    <w:basedOn w:val="Normal"/>
    <w:uiPriority w:val="1"/>
    <w:qFormat/>
    <w:pPr>
      <w:spacing w:after="0"/>
    </w:pPr>
  </w:style>
  <w:style w:type="paragraph" w:styleId="Closing">
    <w:name w:val="Closing"/>
    <w:basedOn w:val="Normal"/>
    <w:next w:val="Signature"/>
    <w:uiPriority w:val="5"/>
    <w:qFormat/>
    <w:rsid w:val="00441E2E"/>
    <w:pPr>
      <w:keepNext/>
      <w:spacing w:after="1000" w:line="240" w:lineRule="auto"/>
      <w:contextualSpacing/>
    </w:pPr>
  </w:style>
  <w:style w:type="paragraph" w:styleId="Signature">
    <w:name w:val="Signature"/>
    <w:basedOn w:val="Normal"/>
    <w:next w:val="Normal"/>
    <w:uiPriority w:val="6"/>
    <w:qFormat/>
    <w:pPr>
      <w:keepNext/>
      <w:spacing w:after="360"/>
      <w:contextualSpacing/>
    </w:pPr>
  </w:style>
  <w:style w:type="paragraph" w:styleId="Date">
    <w:name w:val="Date"/>
    <w:basedOn w:val="Normal"/>
    <w:next w:val="ContactInfo"/>
    <w:uiPriority w:val="2"/>
    <w:qFormat/>
    <w:rsid w:val="00441E2E"/>
    <w:pPr>
      <w:spacing w:after="480" w:line="240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67FB7"/>
    <w:pPr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067FB7"/>
    <w:rPr>
      <w:spacing w:val="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Salutation">
    <w:name w:val="Salutation"/>
    <w:basedOn w:val="Normal"/>
    <w:next w:val="Normal"/>
    <w:uiPriority w:val="3"/>
    <w:qFormat/>
    <w:rsid w:val="00441E2E"/>
    <w:pPr>
      <w:spacing w:before="400" w:after="20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67FB7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7FB7"/>
    <w:rPr>
      <w:spacing w:val="4"/>
    </w:rPr>
  </w:style>
  <w:style w:type="character" w:styleId="SubtleReference">
    <w:name w:val="Subtle Reference"/>
    <w:basedOn w:val="DefaultParagraphFont"/>
    <w:uiPriority w:val="4"/>
    <w:qFormat/>
    <w:rsid w:val="00CC7C0D"/>
    <w:rPr>
      <w:caps w:val="0"/>
      <w:smallCaps w:val="0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3325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3325"/>
    <w:rPr>
      <w:rFonts w:ascii="Segoe UI" w:hAnsi="Segoe UI" w:cs="Segoe UI"/>
      <w:spacing w:val="4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793325"/>
  </w:style>
  <w:style w:type="paragraph" w:styleId="BlockText">
    <w:name w:val="Block Text"/>
    <w:basedOn w:val="Normal"/>
    <w:uiPriority w:val="99"/>
    <w:semiHidden/>
    <w:unhideWhenUsed/>
    <w:rsid w:val="00441E2E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rFonts w:eastAsiaTheme="minorEastAsia"/>
      <w:i/>
      <w:iCs/>
      <w:color w:val="365F91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79332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93325"/>
    <w:rPr>
      <w:spacing w:val="4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793325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793325"/>
    <w:rPr>
      <w:spacing w:val="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79332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793325"/>
    <w:rPr>
      <w:spacing w:val="4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793325"/>
    <w:pPr>
      <w:spacing w:after="24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793325"/>
    <w:rPr>
      <w:spacing w:val="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793325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793325"/>
    <w:rPr>
      <w:spacing w:val="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793325"/>
    <w:pPr>
      <w:spacing w:after="24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793325"/>
    <w:rPr>
      <w:spacing w:val="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793325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793325"/>
    <w:rPr>
      <w:spacing w:val="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79332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793325"/>
    <w:rPr>
      <w:spacing w:val="4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441E2E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93325"/>
    <w:pPr>
      <w:spacing w:after="200" w:line="240" w:lineRule="auto"/>
    </w:pPr>
    <w:rPr>
      <w:i/>
      <w:iCs/>
      <w:color w:val="1F497D" w:themeColor="text2"/>
      <w:szCs w:val="18"/>
    </w:rPr>
  </w:style>
  <w:style w:type="table" w:styleId="ColorfulGrid">
    <w:name w:val="Colorful Grid"/>
    <w:basedOn w:val="TableNormal"/>
    <w:uiPriority w:val="73"/>
    <w:semiHidden/>
    <w:unhideWhenUsed/>
    <w:rsid w:val="007933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7933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7933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7933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7933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7933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7933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79332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79332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79332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79332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79332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79332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79332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7933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7933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7933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7933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7933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7933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7933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79332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93325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3325"/>
    <w:rPr>
      <w:spacing w:val="4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9332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93325"/>
    <w:rPr>
      <w:b/>
      <w:bCs/>
      <w:spacing w:val="4"/>
      <w:szCs w:val="20"/>
    </w:rPr>
  </w:style>
  <w:style w:type="table" w:styleId="DarkList">
    <w:name w:val="Dark List"/>
    <w:basedOn w:val="TableNormal"/>
    <w:uiPriority w:val="70"/>
    <w:semiHidden/>
    <w:unhideWhenUsed/>
    <w:rsid w:val="0079332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79332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79332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79332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79332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79332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79332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793325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93325"/>
    <w:rPr>
      <w:rFonts w:ascii="Segoe UI" w:hAnsi="Segoe UI" w:cs="Segoe UI"/>
      <w:spacing w:val="4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793325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793325"/>
    <w:rPr>
      <w:spacing w:val="4"/>
    </w:rPr>
  </w:style>
  <w:style w:type="character" w:styleId="Emphasis">
    <w:name w:val="Emphasis"/>
    <w:basedOn w:val="DefaultParagraphFont"/>
    <w:uiPriority w:val="20"/>
    <w:semiHidden/>
    <w:unhideWhenUsed/>
    <w:qFormat/>
    <w:rsid w:val="00793325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793325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93325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93325"/>
    <w:rPr>
      <w:spacing w:val="4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793325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793325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93325"/>
    <w:rPr>
      <w:color w:val="80008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793325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93325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93325"/>
    <w:rPr>
      <w:spacing w:val="4"/>
      <w:szCs w:val="20"/>
    </w:rPr>
  </w:style>
  <w:style w:type="table" w:styleId="GridTable1Light">
    <w:name w:val="Grid Table 1 Light"/>
    <w:basedOn w:val="TableNormal"/>
    <w:uiPriority w:val="46"/>
    <w:rsid w:val="0079332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793325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793325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793325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793325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793325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793325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793325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793325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793325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793325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793325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793325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793325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79332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79332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793325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793325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793325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79332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793325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79332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79332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793325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793325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793325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79332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793325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79332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79332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79332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79332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79332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79332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79332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7933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79332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79332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79332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79332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79332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79332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7933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79332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79332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79332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79332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79332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79332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647FD"/>
    <w:rPr>
      <w:rFonts w:asciiTheme="majorHAnsi" w:eastAsiaTheme="majorEastAsia" w:hAnsiTheme="majorHAnsi" w:cstheme="majorBidi"/>
      <w:color w:val="365F91" w:themeColor="accent1" w:themeShade="BF"/>
      <w:spacing w:val="4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47FD"/>
    <w:rPr>
      <w:rFonts w:asciiTheme="majorHAnsi" w:eastAsiaTheme="majorEastAsia" w:hAnsiTheme="majorHAnsi" w:cstheme="majorBidi"/>
      <w:color w:val="365F91" w:themeColor="accent1" w:themeShade="BF"/>
      <w:spacing w:val="4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47FD"/>
    <w:rPr>
      <w:rFonts w:asciiTheme="majorHAnsi" w:eastAsiaTheme="majorEastAsia" w:hAnsiTheme="majorHAnsi" w:cstheme="majorBidi"/>
      <w:color w:val="243F60" w:themeColor="accent1" w:themeShade="7F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47FD"/>
    <w:rPr>
      <w:rFonts w:asciiTheme="majorHAnsi" w:eastAsiaTheme="majorEastAsia" w:hAnsiTheme="majorHAnsi" w:cstheme="majorBidi"/>
      <w:i/>
      <w:iCs/>
      <w:color w:val="365F91" w:themeColor="accent1" w:themeShade="BF"/>
      <w:spacing w:val="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47FD"/>
    <w:rPr>
      <w:rFonts w:asciiTheme="majorHAnsi" w:eastAsiaTheme="majorEastAsia" w:hAnsiTheme="majorHAnsi" w:cstheme="majorBidi"/>
      <w:color w:val="365F91" w:themeColor="accent1" w:themeShade="BF"/>
      <w:spacing w:val="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47FD"/>
    <w:rPr>
      <w:rFonts w:asciiTheme="majorHAnsi" w:eastAsiaTheme="majorEastAsia" w:hAnsiTheme="majorHAnsi" w:cstheme="majorBidi"/>
      <w:color w:val="243F60" w:themeColor="accent1" w:themeShade="7F"/>
      <w:spacing w:val="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47FD"/>
    <w:rPr>
      <w:rFonts w:asciiTheme="majorHAnsi" w:eastAsiaTheme="majorEastAsia" w:hAnsiTheme="majorHAnsi" w:cstheme="majorBidi"/>
      <w:i/>
      <w:iCs/>
      <w:color w:val="243F60" w:themeColor="accent1" w:themeShade="7F"/>
      <w:spacing w:val="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47FD"/>
    <w:rPr>
      <w:rFonts w:asciiTheme="majorHAnsi" w:eastAsiaTheme="majorEastAsia" w:hAnsiTheme="majorHAnsi" w:cstheme="majorBidi"/>
      <w:color w:val="272727" w:themeColor="text1" w:themeTint="D8"/>
      <w:spacing w:val="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47FD"/>
    <w:rPr>
      <w:rFonts w:asciiTheme="majorHAnsi" w:eastAsiaTheme="majorEastAsia" w:hAnsiTheme="majorHAnsi" w:cstheme="majorBidi"/>
      <w:i/>
      <w:iCs/>
      <w:color w:val="272727" w:themeColor="text1" w:themeTint="D8"/>
      <w:spacing w:val="4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793325"/>
  </w:style>
  <w:style w:type="paragraph" w:styleId="HTMLAddress">
    <w:name w:val="HTML Address"/>
    <w:basedOn w:val="Normal"/>
    <w:link w:val="HTMLAddressChar"/>
    <w:uiPriority w:val="99"/>
    <w:semiHidden/>
    <w:unhideWhenUsed/>
    <w:rsid w:val="00793325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793325"/>
    <w:rPr>
      <w:i/>
      <w:iCs/>
      <w:spacing w:val="4"/>
    </w:rPr>
  </w:style>
  <w:style w:type="character" w:styleId="HTMLCite">
    <w:name w:val="HTML Cite"/>
    <w:basedOn w:val="DefaultParagraphFont"/>
    <w:uiPriority w:val="99"/>
    <w:semiHidden/>
    <w:unhideWhenUsed/>
    <w:rsid w:val="00793325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793325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793325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79332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3325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3325"/>
    <w:rPr>
      <w:rFonts w:ascii="Consolas" w:hAnsi="Consolas"/>
      <w:spacing w:val="4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793325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793325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793325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793325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793325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793325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793325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793325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793325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793325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793325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793325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793325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793325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41E2E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41E2E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41E2E"/>
    <w:rPr>
      <w:i/>
      <w:iCs/>
      <w:color w:val="365F91" w:themeColor="accent1" w:themeShade="BF"/>
      <w:spacing w:val="4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41E2E"/>
    <w:rPr>
      <w:b/>
      <w:bCs/>
      <w:caps w:val="0"/>
      <w:smallCaps/>
      <w:color w:val="365F91" w:themeColor="accent1" w:themeShade="BF"/>
      <w:spacing w:val="0"/>
    </w:rPr>
  </w:style>
  <w:style w:type="table" w:styleId="LightGrid">
    <w:name w:val="Light Grid"/>
    <w:basedOn w:val="TableNormal"/>
    <w:uiPriority w:val="62"/>
    <w:semiHidden/>
    <w:unhideWhenUsed/>
    <w:rsid w:val="0079332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79332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793325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793325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793325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793325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793325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79332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79332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793325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793325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793325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793325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793325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79332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79332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79332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79332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79332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79332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79332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793325"/>
  </w:style>
  <w:style w:type="paragraph" w:styleId="List">
    <w:name w:val="List"/>
    <w:basedOn w:val="Normal"/>
    <w:uiPriority w:val="99"/>
    <w:semiHidden/>
    <w:unhideWhenUsed/>
    <w:rsid w:val="00793325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793325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793325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793325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793325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793325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793325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793325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793325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793325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793325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793325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793325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793325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793325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793325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793325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793325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793325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793325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793325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79332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79332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79332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79332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79332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79332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79332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79332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79332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793325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793325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793325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79332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793325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793325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793325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793325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793325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793325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793325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793325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79332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79332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793325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793325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793325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79332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793325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79332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79332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79332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79332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79332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79332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79332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7933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79332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79332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79332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79332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79332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79332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79332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79332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79332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79332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79332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79332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79332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79332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pacing w:val="4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793325"/>
    <w:rPr>
      <w:rFonts w:ascii="Consolas" w:hAnsi="Consolas"/>
      <w:spacing w:val="4"/>
      <w:szCs w:val="20"/>
    </w:rPr>
  </w:style>
  <w:style w:type="table" w:styleId="MediumGrid1">
    <w:name w:val="Medium Grid 1"/>
    <w:basedOn w:val="TableNormal"/>
    <w:uiPriority w:val="67"/>
    <w:semiHidden/>
    <w:unhideWhenUsed/>
    <w:rsid w:val="00793325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79332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793325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793325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793325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793325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793325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79332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79332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79332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79332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79332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79332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79332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79332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79332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79332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79332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79332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79332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79332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7933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7933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7933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7933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7933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7933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7933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79332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79332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79332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79332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79332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79332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79332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793325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79332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793325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793325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793325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793325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793325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79332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79332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79332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79332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79332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79332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79332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79332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793325"/>
    <w:rPr>
      <w:rFonts w:asciiTheme="majorHAnsi" w:eastAsiaTheme="majorEastAsia" w:hAnsiTheme="majorHAnsi" w:cstheme="majorBidi"/>
      <w:spacing w:val="4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793325"/>
    <w:pPr>
      <w:spacing w:after="0" w:line="240" w:lineRule="auto"/>
    </w:pPr>
    <w:rPr>
      <w:spacing w:val="4"/>
    </w:rPr>
  </w:style>
  <w:style w:type="paragraph" w:styleId="NormalWeb">
    <w:name w:val="Normal (Web)"/>
    <w:basedOn w:val="Normal"/>
    <w:uiPriority w:val="99"/>
    <w:semiHidden/>
    <w:unhideWhenUsed/>
    <w:rsid w:val="00793325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793325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793325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793325"/>
    <w:rPr>
      <w:spacing w:val="4"/>
    </w:rPr>
  </w:style>
  <w:style w:type="character" w:styleId="PageNumber">
    <w:name w:val="page number"/>
    <w:basedOn w:val="DefaultParagraphFont"/>
    <w:uiPriority w:val="99"/>
    <w:semiHidden/>
    <w:unhideWhenUsed/>
    <w:rsid w:val="00793325"/>
  </w:style>
  <w:style w:type="table" w:styleId="PlainTable1">
    <w:name w:val="Plain Table 1"/>
    <w:basedOn w:val="TableNormal"/>
    <w:uiPriority w:val="41"/>
    <w:rsid w:val="0079332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79332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79332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79332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79332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793325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93325"/>
    <w:rPr>
      <w:rFonts w:ascii="Consolas" w:hAnsi="Consolas"/>
      <w:spacing w:val="4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441E2E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441E2E"/>
    <w:rPr>
      <w:i/>
      <w:iCs/>
      <w:color w:val="404040" w:themeColor="text1" w:themeTint="BF"/>
      <w:spacing w:val="4"/>
    </w:rPr>
  </w:style>
  <w:style w:type="character" w:styleId="Strong">
    <w:name w:val="Strong"/>
    <w:basedOn w:val="DefaultParagraphFont"/>
    <w:uiPriority w:val="22"/>
    <w:semiHidden/>
    <w:unhideWhenUsed/>
    <w:qFormat/>
    <w:rsid w:val="00793325"/>
    <w:rPr>
      <w:b/>
      <w:bCs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441E2E"/>
    <w:pPr>
      <w:numPr>
        <w:ilvl w:val="1"/>
      </w:numPr>
      <w:spacing w:after="160"/>
      <w:contextualSpacing/>
    </w:pPr>
    <w:rPr>
      <w:rFonts w:eastAsiaTheme="minorEastAsia"/>
      <w:color w:val="5A5A5A" w:themeColor="text1" w:themeTint="A5"/>
      <w:spacing w:val="0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41E2E"/>
    <w:rPr>
      <w:rFonts w:eastAsiaTheme="minorEastAsia"/>
      <w:color w:val="5A5A5A" w:themeColor="text1" w:themeTint="A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793325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793325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793325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79332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79332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79332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793325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793325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793325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793325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793325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793325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793325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793325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793325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793325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793325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793325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rsid w:val="007933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79332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793325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793325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793325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79332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79332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793325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793325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79332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793325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793325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793325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79332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79332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79332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793325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79332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793325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793325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79332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793325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793325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79332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793325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793325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7933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793325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793325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793325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uiPriority w:val="10"/>
    <w:semiHidden/>
    <w:unhideWhenUsed/>
    <w:qFormat/>
    <w:rsid w:val="00441E2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441E2E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793325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793325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79332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793325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793325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793325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793325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793325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793325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793325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9332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Letter%20requesting%20informational%20interview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4E2260C45304BA481D49C70DF990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59AE4C-7D6D-46A3-BB61-4373FC6B28B0}"/>
      </w:docPartPr>
      <w:docPartBody>
        <w:p w:rsidR="00000000" w:rsidRDefault="00803212">
          <w:pPr>
            <w:pStyle w:val="B4E2260C45304BA481D49C70DF990D34"/>
          </w:pPr>
          <w:r>
            <w:t>Your Name</w:t>
          </w:r>
        </w:p>
      </w:docPartBody>
    </w:docPart>
    <w:docPart>
      <w:docPartPr>
        <w:name w:val="0C8FA9BE4A5A4C3582651EC5D9B22C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711FC-3405-4ABC-B322-CA0F901FB296}"/>
      </w:docPartPr>
      <w:docPartBody>
        <w:p w:rsidR="00000000" w:rsidRDefault="00803212">
          <w:pPr>
            <w:pStyle w:val="0C8FA9BE4A5A4C3582651EC5D9B22C42"/>
          </w:pPr>
          <w:r>
            <w:t>Date</w:t>
          </w:r>
        </w:p>
      </w:docPartBody>
    </w:docPart>
    <w:docPart>
      <w:docPartPr>
        <w:name w:val="B7AB133D318E440FB3331E17ADFBF8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70A582-C499-4582-A227-DFC2A8266CE3}"/>
      </w:docPartPr>
      <w:docPartBody>
        <w:p w:rsidR="00000000" w:rsidRDefault="00803212">
          <w:pPr>
            <w:pStyle w:val="B7AB133D318E440FB3331E17ADFBF82B"/>
          </w:pPr>
          <w:r>
            <w:rPr>
              <w:rStyle w:val="PlaceholderText"/>
            </w:rPr>
            <w:t>Recipient Name</w:t>
          </w:r>
        </w:p>
      </w:docPartBody>
    </w:docPart>
    <w:docPart>
      <w:docPartPr>
        <w:name w:val="524313443A0D43E0AEB78992E7D94E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AE85B1-5DEF-4884-959F-497B4DEB9AEA}"/>
      </w:docPartPr>
      <w:docPartBody>
        <w:p w:rsidR="00000000" w:rsidRDefault="00803212">
          <w:pPr>
            <w:pStyle w:val="524313443A0D43E0AEB78992E7D94EE7"/>
          </w:pPr>
          <w:r w:rsidRPr="00CC7C0D">
            <w:rPr>
              <w:rStyle w:val="SubtleReference"/>
            </w:rPr>
            <w:t>job field</w:t>
          </w:r>
        </w:p>
      </w:docPartBody>
    </w:docPart>
    <w:docPart>
      <w:docPartPr>
        <w:name w:val="BEEB6D38FA8046A8B754A9E7211DAC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E43315-6112-48DF-A44D-8475F38D1C34}"/>
      </w:docPartPr>
      <w:docPartBody>
        <w:p w:rsidR="00000000" w:rsidRDefault="00803212">
          <w:pPr>
            <w:pStyle w:val="BEEB6D38FA8046A8B754A9E7211DAC79"/>
          </w:pPr>
          <w:r w:rsidRPr="009B46E6"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212"/>
    <w:rsid w:val="00803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4E2260C45304BA481D49C70DF990D34">
    <w:name w:val="B4E2260C45304BA481D49C70DF990D34"/>
  </w:style>
  <w:style w:type="paragraph" w:customStyle="1" w:styleId="16628100C1D148CF8EB29890855E6F59">
    <w:name w:val="16628100C1D148CF8EB29890855E6F59"/>
  </w:style>
  <w:style w:type="paragraph" w:customStyle="1" w:styleId="37B6023735394DE9BA39480063C810BF">
    <w:name w:val="37B6023735394DE9BA39480063C810BF"/>
  </w:style>
  <w:style w:type="paragraph" w:customStyle="1" w:styleId="0C8FA9BE4A5A4C3582651EC5D9B22C42">
    <w:name w:val="0C8FA9BE4A5A4C3582651EC5D9B22C42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7AB133D318E440FB3331E17ADFBF82B">
    <w:name w:val="B7AB133D318E440FB3331E17ADFBF82B"/>
  </w:style>
  <w:style w:type="paragraph" w:customStyle="1" w:styleId="28E97A10F381440BB78993067A6FD2BD">
    <w:name w:val="28E97A10F381440BB78993067A6FD2BD"/>
  </w:style>
  <w:style w:type="paragraph" w:customStyle="1" w:styleId="519A76C71ABA43208FAC60996C3560B9">
    <w:name w:val="519A76C71ABA43208FAC60996C3560B9"/>
  </w:style>
  <w:style w:type="paragraph" w:customStyle="1" w:styleId="1DBDCDAC7271439EBAEA60F0CF5EDAF0">
    <w:name w:val="1DBDCDAC7271439EBAEA60F0CF5EDAF0"/>
  </w:style>
  <w:style w:type="character" w:styleId="SubtleReference">
    <w:name w:val="Subtle Reference"/>
    <w:basedOn w:val="DefaultParagraphFont"/>
    <w:uiPriority w:val="31"/>
    <w:unhideWhenUsed/>
    <w:qFormat/>
    <w:rPr>
      <w:caps w:val="0"/>
      <w:smallCaps w:val="0"/>
      <w:color w:val="5A5A5A" w:themeColor="text1" w:themeTint="A5"/>
    </w:rPr>
  </w:style>
  <w:style w:type="paragraph" w:customStyle="1" w:styleId="B95D55FFC33F45EF849D951B8BBDD74F">
    <w:name w:val="B95D55FFC33F45EF849D951B8BBDD74F"/>
  </w:style>
  <w:style w:type="paragraph" w:customStyle="1" w:styleId="222F61834F344DF0A051ADD04435D551">
    <w:name w:val="222F61834F344DF0A051ADD04435D551"/>
  </w:style>
  <w:style w:type="paragraph" w:customStyle="1" w:styleId="E6FB8A301BF5473EA2B67F76FDE61E3B">
    <w:name w:val="E6FB8A301BF5473EA2B67F76FDE61E3B"/>
  </w:style>
  <w:style w:type="paragraph" w:customStyle="1" w:styleId="FE244CD5EA134214B0D9FDAB9FC2AF85">
    <w:name w:val="FE244CD5EA134214B0D9FDAB9FC2AF85"/>
  </w:style>
  <w:style w:type="paragraph" w:customStyle="1" w:styleId="F2809FFDD62544F99E9DBBA205797488">
    <w:name w:val="F2809FFDD62544F99E9DBBA205797488"/>
  </w:style>
  <w:style w:type="paragraph" w:customStyle="1" w:styleId="524313443A0D43E0AEB78992E7D94EE7">
    <w:name w:val="524313443A0D43E0AEB78992E7D94EE7"/>
  </w:style>
  <w:style w:type="paragraph" w:customStyle="1" w:styleId="A83623D94A2A4A258D4D0EF9314B0F5F">
    <w:name w:val="A83623D94A2A4A258D4D0EF9314B0F5F"/>
  </w:style>
  <w:style w:type="paragraph" w:customStyle="1" w:styleId="A13C69ED15124A94B55FBBBF76897050">
    <w:name w:val="A13C69ED15124A94B55FBBBF76897050"/>
  </w:style>
  <w:style w:type="paragraph" w:customStyle="1" w:styleId="C9964931627747868E0876516BF2EC24">
    <w:name w:val="C9964931627747868E0876516BF2EC24"/>
  </w:style>
  <w:style w:type="paragraph" w:customStyle="1" w:styleId="87C207D3212C40159128042483DC44C3">
    <w:name w:val="87C207D3212C40159128042483DC44C3"/>
  </w:style>
  <w:style w:type="paragraph" w:customStyle="1" w:styleId="48F625DB0C0D422BB8D054DF6D91BE8B">
    <w:name w:val="48F625DB0C0D422BB8D054DF6D91BE8B"/>
  </w:style>
  <w:style w:type="paragraph" w:customStyle="1" w:styleId="A7089A4EECA84AC8B283234A8289AA19">
    <w:name w:val="A7089A4EECA84AC8B283234A8289AA19"/>
  </w:style>
  <w:style w:type="paragraph" w:customStyle="1" w:styleId="2E965EB060F64161AB38436EB389428A">
    <w:name w:val="2E965EB060F64161AB38436EB389428A"/>
  </w:style>
  <w:style w:type="paragraph" w:customStyle="1" w:styleId="09F4D4BC9EC54051ABB917EC40E2FD23">
    <w:name w:val="09F4D4BC9EC54051ABB917EC40E2FD23"/>
  </w:style>
  <w:style w:type="paragraph" w:customStyle="1" w:styleId="88777015405944BD91AD2ADD0A567417">
    <w:name w:val="88777015405944BD91AD2ADD0A567417"/>
  </w:style>
  <w:style w:type="paragraph" w:customStyle="1" w:styleId="BEEB6D38FA8046A8B754A9E7211DAC79">
    <w:name w:val="BEEB6D38FA8046A8B754A9E7211DAC79"/>
  </w:style>
  <w:style w:type="paragraph" w:customStyle="1" w:styleId="303BEF596F6A49E3A7857C5946EC6B97">
    <w:name w:val="303BEF596F6A49E3A7857C5946EC6B9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Mohamed Said Yusuf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 requesting informational interview.dotx</Template>
  <TotalTime>207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AhmedOzmaan</dc:creator>
  <cp:keywords>Ahmed Osman Yusuf</cp:keywords>
  <dc:description/>
  <cp:lastModifiedBy>AhmedOzmaan</cp:lastModifiedBy>
  <cp:revision>1</cp:revision>
  <dcterms:created xsi:type="dcterms:W3CDTF">2019-04-28T07:06:00Z</dcterms:created>
  <dcterms:modified xsi:type="dcterms:W3CDTF">2019-04-29T06:40:00Z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